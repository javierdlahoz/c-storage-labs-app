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BDA" w:rsidRPr="00CC2F3B" w:rsidRDefault="00C817C6">
      <w:pPr>
        <w:pStyle w:val="Puesto"/>
        <w:rPr>
          <w:noProof/>
          <w:sz w:val="72"/>
        </w:rPr>
      </w:pPr>
      <w:r w:rsidRPr="00CC2F3B">
        <w:rPr>
          <w:noProof/>
          <w:sz w:val="72"/>
        </w:rPr>
        <w:t>Javier De la Hoz Freyle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3675"/>
        <w:gridCol w:w="570"/>
        <w:gridCol w:w="3675"/>
      </w:tblGrid>
      <w:tr w:rsidR="00F35BDA">
        <w:trPr>
          <w:jc w:val="center"/>
        </w:trPr>
        <w:tc>
          <w:tcPr>
            <w:tcW w:w="3675" w:type="dxa"/>
          </w:tcPr>
          <w:p w:rsidR="00F35BDA" w:rsidRDefault="00C817C6">
            <w:pPr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837426" cy="3834552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04028_10151350864671289_1627826518_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31" t="35501" r="34940" b="2041"/>
                          <a:stretch/>
                        </pic:blipFill>
                        <pic:spPr bwMode="auto">
                          <a:xfrm>
                            <a:off x="0" y="0"/>
                            <a:ext cx="1847237" cy="3855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35BDA" w:rsidRDefault="00C817C6" w:rsidP="00C817C6">
            <w:pPr>
              <w:pStyle w:val="Descripcin"/>
              <w:rPr>
                <w:noProof/>
              </w:rPr>
            </w:pPr>
            <w:r>
              <w:rPr>
                <w:noProof/>
              </w:rPr>
              <w:t>Javier De la Hoz</w:t>
            </w:r>
          </w:p>
        </w:tc>
        <w:tc>
          <w:tcPr>
            <w:tcW w:w="570" w:type="dxa"/>
          </w:tcPr>
          <w:p w:rsidR="00F35BDA" w:rsidRDefault="00F35BDA">
            <w:pPr>
              <w:rPr>
                <w:noProof/>
              </w:rPr>
            </w:pPr>
          </w:p>
        </w:tc>
        <w:tc>
          <w:tcPr>
            <w:tcW w:w="3675" w:type="dxa"/>
          </w:tcPr>
          <w:p w:rsidR="00F35BDA" w:rsidRDefault="00C817C6" w:rsidP="00C817C6">
            <w:pPr>
              <w:pStyle w:val="Ttulo1"/>
              <w:rPr>
                <w:rStyle w:val="Ttulo1Car"/>
                <w:b/>
                <w:bCs/>
                <w:noProof/>
              </w:rPr>
            </w:pPr>
            <w:r>
              <w:rPr>
                <w:rStyle w:val="Ttulo1Car"/>
                <w:b/>
                <w:bCs/>
                <w:noProof/>
              </w:rPr>
              <w:t>Biografía</w:t>
            </w:r>
          </w:p>
          <w:p w:rsidR="00C817C6" w:rsidRDefault="00C817C6" w:rsidP="00C817C6">
            <w:pPr>
              <w:pStyle w:val="Prrafodelista"/>
              <w:numPr>
                <w:ilvl w:val="0"/>
                <w:numId w:val="6"/>
              </w:numPr>
            </w:pPr>
            <w:r>
              <w:t>Nació en Barranquilla, Colombia el día 22 de octubre de 1985</w:t>
            </w:r>
          </w:p>
          <w:p w:rsidR="00C817C6" w:rsidRDefault="00C817C6" w:rsidP="00C817C6">
            <w:pPr>
              <w:pStyle w:val="Prrafodelista"/>
              <w:numPr>
                <w:ilvl w:val="0"/>
                <w:numId w:val="6"/>
              </w:numPr>
            </w:pPr>
            <w:r>
              <w:t>Hijo de padres cristianos, que posteriormente fueron Pastores de la obra Centro Bíblico Internacional en la ciudad de Bucaramanga, Colombia</w:t>
            </w:r>
          </w:p>
          <w:p w:rsidR="00C817C6" w:rsidRDefault="00C817C6" w:rsidP="00C817C6">
            <w:pPr>
              <w:pStyle w:val="Prrafodelista"/>
              <w:numPr>
                <w:ilvl w:val="0"/>
                <w:numId w:val="6"/>
              </w:numPr>
            </w:pPr>
            <w:r>
              <w:t>Graduado como bachiller del Colegio Agustiniano en el 2002</w:t>
            </w:r>
          </w:p>
          <w:p w:rsidR="00C817C6" w:rsidRDefault="00C817C6" w:rsidP="00C817C6">
            <w:pPr>
              <w:pStyle w:val="Prrafodelista"/>
              <w:numPr>
                <w:ilvl w:val="0"/>
                <w:numId w:val="6"/>
              </w:numPr>
            </w:pPr>
            <w:r>
              <w:t>Sirvió en el ministerio de alabanza desde los 15 años hasta los 23, tocando la batería, guitarra y en ocasiones el bajo</w:t>
            </w:r>
          </w:p>
          <w:p w:rsidR="00C817C6" w:rsidRDefault="00C817C6" w:rsidP="00C817C6">
            <w:pPr>
              <w:pStyle w:val="Prrafodelista"/>
              <w:numPr>
                <w:ilvl w:val="0"/>
                <w:numId w:val="6"/>
              </w:numPr>
            </w:pPr>
            <w:r>
              <w:t>Es Ingeniero de Sistemas de la Universidad Industrial de Santander, en Bucaramanga, Colombia, egresado en 2010</w:t>
            </w:r>
          </w:p>
          <w:p w:rsidR="00C817C6" w:rsidRDefault="00C817C6" w:rsidP="00C817C6">
            <w:pPr>
              <w:pStyle w:val="Prrafodelista"/>
              <w:numPr>
                <w:ilvl w:val="0"/>
                <w:numId w:val="6"/>
              </w:numPr>
            </w:pPr>
            <w:r>
              <w:t>Actualmente estudia una Maestría en Ingeniería de Sistemas en la Universidad Industrial de Santander</w:t>
            </w:r>
          </w:p>
          <w:p w:rsidR="00C817C6" w:rsidRDefault="00C817C6" w:rsidP="00C817C6">
            <w:pPr>
              <w:pStyle w:val="Prrafodelista"/>
              <w:numPr>
                <w:ilvl w:val="0"/>
                <w:numId w:val="6"/>
              </w:numPr>
            </w:pPr>
            <w:r>
              <w:t>Desde noviembre de 2011 es pastor de jóvenes de la iglesia de sus padres, y ha acompañado a su padre en la labor de pastorear la iglesia</w:t>
            </w:r>
          </w:p>
          <w:p w:rsidR="00C817C6" w:rsidRPr="00C817C6" w:rsidRDefault="00C817C6" w:rsidP="00C817C6">
            <w:pPr>
              <w:pStyle w:val="Prrafodelista"/>
              <w:numPr>
                <w:ilvl w:val="0"/>
                <w:numId w:val="6"/>
              </w:numPr>
            </w:pPr>
            <w:r>
              <w:t>Casado con Nadya Juliana Pinto desde noviembre de 2011, y hasta el momento no han tenido hijos</w:t>
            </w:r>
          </w:p>
        </w:tc>
        <w:bookmarkStart w:id="0" w:name="_GoBack"/>
        <w:bookmarkEnd w:id="0"/>
      </w:tr>
    </w:tbl>
    <w:p w:rsidR="00F35BDA" w:rsidRDefault="00F35BDA" w:rsidP="00C817C6">
      <w:pPr>
        <w:pStyle w:val="Direccin"/>
        <w:rPr>
          <w:noProof/>
        </w:rPr>
      </w:pPr>
    </w:p>
    <w:sectPr w:rsidR="00F35BDA">
      <w:pgSz w:w="12240" w:h="15840" w:code="1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58E" w:rsidRDefault="00AD458E">
      <w:pPr>
        <w:spacing w:after="0" w:line="240" w:lineRule="auto"/>
      </w:pPr>
      <w:r>
        <w:separator/>
      </w:r>
    </w:p>
  </w:endnote>
  <w:endnote w:type="continuationSeparator" w:id="0">
    <w:p w:rsidR="00AD458E" w:rsidRDefault="00AD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58E" w:rsidRDefault="00AD458E">
      <w:pPr>
        <w:spacing w:after="0" w:line="240" w:lineRule="auto"/>
      </w:pPr>
      <w:r>
        <w:separator/>
      </w:r>
    </w:p>
  </w:footnote>
  <w:footnote w:type="continuationSeparator" w:id="0">
    <w:p w:rsidR="00AD458E" w:rsidRDefault="00AD4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961B0C"/>
    <w:lvl w:ilvl="0">
      <w:start w:val="1"/>
      <w:numFmt w:val="bullet"/>
      <w:pStyle w:val="Listaconvietas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">
    <w:nsid w:val="39897FFD"/>
    <w:multiLevelType w:val="hybridMultilevel"/>
    <w:tmpl w:val="9F0E7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3E95D19"/>
    <w:multiLevelType w:val="hybridMultilevel"/>
    <w:tmpl w:val="88802D78"/>
    <w:lvl w:ilvl="0" w:tplc="AD3C842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C6"/>
    <w:rsid w:val="00207BE0"/>
    <w:rsid w:val="00274F6C"/>
    <w:rsid w:val="005139BE"/>
    <w:rsid w:val="00524B44"/>
    <w:rsid w:val="00A23AB3"/>
    <w:rsid w:val="00AD458E"/>
    <w:rsid w:val="00C817C6"/>
    <w:rsid w:val="00CC2F3B"/>
    <w:rsid w:val="00F3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AF05FA-40C5-4DEF-94CE-F0044A38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next w:val="Normal"/>
    <w:link w:val="PuestoCar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Descripcin">
    <w:name w:val="caption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Textoennegrita">
    <w:name w:val="Strong"/>
    <w:basedOn w:val="Fuentedeprrafopredeter"/>
    <w:uiPriority w:val="2"/>
    <w:qFormat/>
    <w:rPr>
      <w:b/>
      <w:bCs/>
    </w:rPr>
  </w:style>
  <w:style w:type="paragraph" w:styleId="Encabezado">
    <w:name w:val="header"/>
    <w:basedOn w:val="Normal"/>
    <w:link w:val="EncabezadoCar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4"/>
  </w:style>
  <w:style w:type="paragraph" w:styleId="Piedepgina">
    <w:name w:val="footer"/>
    <w:basedOn w:val="Normal"/>
    <w:link w:val="PiedepginaCar"/>
    <w:uiPriority w:val="4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PiedepginaCar">
    <w:name w:val="Pie de página Car"/>
    <w:basedOn w:val="Fuentedeprrafopredeter"/>
    <w:link w:val="Piedepgina"/>
    <w:uiPriority w:val="4"/>
    <w:rPr>
      <w:sz w:val="17"/>
    </w:rPr>
  </w:style>
  <w:style w:type="paragraph" w:customStyle="1" w:styleId="Compaa">
    <w:name w:val="Compañía"/>
    <w:basedOn w:val="Normal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Sinespaciado">
    <w:name w:val="No Spacing"/>
    <w:uiPriority w:val="36"/>
    <w:unhideWhenUsed/>
    <w:qFormat/>
    <w:pPr>
      <w:spacing w:after="0" w:line="240" w:lineRule="auto"/>
    </w:pPr>
  </w:style>
  <w:style w:type="paragraph" w:styleId="Fecha">
    <w:name w:val="Date"/>
    <w:basedOn w:val="Normal"/>
    <w:next w:val="Normal"/>
    <w:link w:val="FechaCar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FechaCar">
    <w:name w:val="Fecha Car"/>
    <w:basedOn w:val="Fuentedeprrafopredeter"/>
    <w:link w:val="Fecha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Direccin">
    <w:name w:val="Dirección"/>
    <w:basedOn w:val="Normal"/>
    <w:uiPriority w:val="4"/>
    <w:qFormat/>
    <w:pPr>
      <w:spacing w:after="0" w:line="240" w:lineRule="auto"/>
    </w:pPr>
    <w:rPr>
      <w:sz w:val="40"/>
    </w:rPr>
  </w:style>
  <w:style w:type="paragraph" w:styleId="Prrafodelista">
    <w:name w:val="List Paragraph"/>
    <w:basedOn w:val="Normal"/>
    <w:uiPriority w:val="34"/>
    <w:unhideWhenUsed/>
    <w:qFormat/>
    <w:rsid w:val="00C81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AppData\Roaming\Microsoft\Templates\Prospecto%20empresarial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Prospecto empresarial</Template>
  <TotalTime>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</vt:i4>
      </vt:variant>
    </vt:vector>
  </HeadingPairs>
  <TitlesOfParts>
    <vt:vector size="3" baseType="lpstr">
      <vt:lpstr/>
      <vt:lpstr>    &lt;[Fecha del evento]&gt; &lt;[Hora del evento]&gt;</vt:lpstr>
      <vt:lpstr>        &lt;[Dirección del evento, Ciudad, Código postal]&gt;/</vt:lpstr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 la Hoz</dc:creator>
  <cp:lastModifiedBy>Javier De la Hoz</cp:lastModifiedBy>
  <cp:revision>1</cp:revision>
  <dcterms:created xsi:type="dcterms:W3CDTF">2012-11-28T15:41:00Z</dcterms:created>
  <dcterms:modified xsi:type="dcterms:W3CDTF">2012-11-28T15:57:00Z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TC029119009991</vt:lpwstr>
  </property>
</Properties>
</file>